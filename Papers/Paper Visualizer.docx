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7C2" w:rsidRDefault="00F977C2" w:rsidP="00F977C2">
      <w:pPr>
        <w:jc w:val="both"/>
        <w:rPr>
          <w:noProof/>
          <w:lang w:eastAsia="nl-BE"/>
        </w:rPr>
      </w:pPr>
    </w:p>
    <w:p w:rsidR="00C87524" w:rsidRPr="00C87524" w:rsidRDefault="00C87524" w:rsidP="00C87524">
      <w:pPr>
        <w:jc w:val="both"/>
        <w:rPr>
          <w:rFonts w:ascii="Arial" w:hAnsi="Arial" w:cs="Arial"/>
          <w:lang w:val="en-US"/>
        </w:rPr>
      </w:pPr>
    </w:p>
    <w:p w:rsidR="00C87524" w:rsidRPr="00C87524" w:rsidRDefault="00C87524" w:rsidP="00C87524">
      <w:pPr>
        <w:jc w:val="both"/>
        <w:rPr>
          <w:rFonts w:ascii="Arial" w:hAnsi="Arial" w:cs="Arial"/>
          <w:lang w:val="en-US"/>
        </w:rPr>
      </w:pPr>
    </w:p>
    <w:p w:rsidR="00C87524" w:rsidRPr="00C87524" w:rsidRDefault="00C87524" w:rsidP="00C87524">
      <w:pPr>
        <w:jc w:val="both"/>
        <w:rPr>
          <w:rFonts w:ascii="Arial" w:hAnsi="Arial" w:cs="Arial"/>
          <w:lang w:val="en-US"/>
        </w:rPr>
      </w:pPr>
    </w:p>
    <w:p w:rsidR="00C87524" w:rsidRDefault="00C87524" w:rsidP="00C87524">
      <w:pPr>
        <w:jc w:val="both"/>
        <w:rPr>
          <w:rFonts w:ascii="Arial" w:hAnsi="Arial" w:cs="Arial"/>
          <w:lang w:val="en-US"/>
        </w:rPr>
      </w:pPr>
    </w:p>
    <w:p w:rsidR="004B4D82" w:rsidRDefault="004B4D82" w:rsidP="00C87524">
      <w:pPr>
        <w:jc w:val="both"/>
        <w:rPr>
          <w:rFonts w:ascii="Arial" w:hAnsi="Arial" w:cs="Arial"/>
          <w:lang w:val="en-US"/>
        </w:rPr>
      </w:pPr>
    </w:p>
    <w:p w:rsidR="004B4D82" w:rsidRDefault="004B4D82" w:rsidP="00C87524">
      <w:pPr>
        <w:jc w:val="both"/>
        <w:rPr>
          <w:rFonts w:ascii="Arial" w:hAnsi="Arial" w:cs="Arial"/>
          <w:lang w:val="en-US"/>
        </w:rPr>
      </w:pPr>
    </w:p>
    <w:p w:rsidR="004B4D82" w:rsidRDefault="004B4D82" w:rsidP="00C87524">
      <w:pPr>
        <w:jc w:val="both"/>
        <w:rPr>
          <w:rFonts w:ascii="Arial" w:hAnsi="Arial" w:cs="Arial"/>
          <w:lang w:val="en-US"/>
        </w:rPr>
      </w:pPr>
    </w:p>
    <w:p w:rsidR="004B4D82" w:rsidRDefault="004B4D82" w:rsidP="00C87524">
      <w:pPr>
        <w:jc w:val="both"/>
        <w:rPr>
          <w:rFonts w:ascii="Arial" w:hAnsi="Arial" w:cs="Arial"/>
          <w:lang w:val="en-US"/>
        </w:rPr>
      </w:pPr>
    </w:p>
    <w:p w:rsidR="004B4D82" w:rsidRDefault="004B4D82" w:rsidP="00C87524">
      <w:pPr>
        <w:jc w:val="both"/>
        <w:rPr>
          <w:rFonts w:ascii="Arial" w:hAnsi="Arial" w:cs="Arial"/>
          <w:lang w:val="en-US"/>
        </w:rPr>
      </w:pPr>
    </w:p>
    <w:p w:rsidR="004B4D82" w:rsidRDefault="004B4D82" w:rsidP="00C87524">
      <w:pPr>
        <w:jc w:val="both"/>
        <w:rPr>
          <w:rFonts w:ascii="Arial" w:hAnsi="Arial" w:cs="Arial"/>
          <w:lang w:val="en-US"/>
        </w:rPr>
      </w:pPr>
    </w:p>
    <w:p w:rsidR="004B4D82" w:rsidRPr="00C87524" w:rsidRDefault="004B4D82" w:rsidP="00C87524">
      <w:pPr>
        <w:jc w:val="both"/>
        <w:rPr>
          <w:rFonts w:ascii="Arial" w:hAnsi="Arial" w:cs="Arial"/>
          <w:lang w:val="en-US"/>
        </w:rPr>
      </w:pPr>
    </w:p>
    <w:p w:rsidR="00C87524" w:rsidRPr="00C87524" w:rsidRDefault="00C87524" w:rsidP="00C87524">
      <w:pPr>
        <w:jc w:val="both"/>
        <w:rPr>
          <w:rFonts w:ascii="Arial" w:hAnsi="Arial" w:cs="Arial"/>
          <w:lang w:val="en-US"/>
        </w:rPr>
      </w:pPr>
    </w:p>
    <w:p w:rsidR="00C87524" w:rsidRPr="004B4D82" w:rsidRDefault="00C87524" w:rsidP="00C87524">
      <w:pPr>
        <w:jc w:val="both"/>
        <w:rPr>
          <w:rFonts w:ascii="Arial" w:hAnsi="Arial" w:cs="Arial"/>
          <w:lang w:val="en-US"/>
        </w:rPr>
      </w:pPr>
    </w:p>
    <w:p w:rsidR="004B4D82" w:rsidRPr="004B4D82" w:rsidRDefault="004B4D82" w:rsidP="004B4D82">
      <w:pPr>
        <w:ind w:left="720"/>
        <w:rPr>
          <w:rFonts w:ascii="Arial" w:hAnsi="Arial" w:cs="Arial"/>
          <w:b/>
          <w:sz w:val="48"/>
          <w:szCs w:val="48"/>
        </w:rPr>
      </w:pPr>
      <w:r w:rsidRPr="004B4D82">
        <w:rPr>
          <w:rFonts w:ascii="Arial" w:hAnsi="Arial" w:cs="Arial"/>
          <w:b/>
          <w:sz w:val="48"/>
          <w:szCs w:val="48"/>
        </w:rPr>
        <w:t>Visuele Oplossing voor Combinatorische Problemen</w:t>
      </w:r>
    </w:p>
    <w:p w:rsidR="004B4D82" w:rsidRPr="004B4D82" w:rsidRDefault="004B4D82" w:rsidP="004B4D82">
      <w:pPr>
        <w:ind w:left="720"/>
        <w:rPr>
          <w:rFonts w:ascii="Arial" w:hAnsi="Arial" w:cs="Arial"/>
          <w:sz w:val="36"/>
          <w:szCs w:val="36"/>
        </w:rPr>
      </w:pPr>
      <w:r w:rsidRPr="004B4D82">
        <w:rPr>
          <w:rFonts w:ascii="Arial" w:hAnsi="Arial" w:cs="Arial"/>
          <w:sz w:val="36"/>
          <w:szCs w:val="36"/>
        </w:rPr>
        <w:t>Onderzoek</w:t>
      </w:r>
    </w:p>
    <w:p w:rsidR="00F977C2" w:rsidRPr="004B4D82" w:rsidRDefault="00F977C2" w:rsidP="00F977C2">
      <w:pPr>
        <w:rPr>
          <w:rFonts w:ascii="Arial" w:hAnsi="Arial" w:cs="Arial"/>
          <w:lang w:val="en-US"/>
        </w:rPr>
      </w:pPr>
    </w:p>
    <w:p w:rsidR="00F977C2" w:rsidRPr="004B4D82" w:rsidRDefault="00F977C2" w:rsidP="00F977C2">
      <w:pPr>
        <w:rPr>
          <w:rFonts w:ascii="Arial" w:hAnsi="Arial" w:cs="Arial"/>
          <w:lang w:val="en-US"/>
        </w:rPr>
      </w:pPr>
    </w:p>
    <w:p w:rsidR="00F977C2" w:rsidRPr="004B4D82" w:rsidRDefault="00F977C2" w:rsidP="00F977C2">
      <w:pPr>
        <w:rPr>
          <w:rFonts w:ascii="Arial" w:hAnsi="Arial" w:cs="Arial"/>
          <w:lang w:val="en-US"/>
        </w:rPr>
      </w:pPr>
    </w:p>
    <w:p w:rsidR="00C87524" w:rsidRPr="004B4D82" w:rsidRDefault="00C87524" w:rsidP="00C87524">
      <w:pPr>
        <w:jc w:val="both"/>
        <w:rPr>
          <w:rFonts w:ascii="Arial" w:hAnsi="Arial" w:cs="Arial"/>
          <w:lang w:val="en-US"/>
        </w:rPr>
      </w:pPr>
    </w:p>
    <w:p w:rsidR="00C87524" w:rsidRPr="004B4D82" w:rsidRDefault="00C87524" w:rsidP="00C87524">
      <w:pPr>
        <w:jc w:val="both"/>
        <w:rPr>
          <w:rFonts w:ascii="Arial" w:hAnsi="Arial" w:cs="Arial"/>
          <w:lang w:val="en-US"/>
        </w:rPr>
      </w:pPr>
    </w:p>
    <w:p w:rsidR="00A72B7C" w:rsidRPr="004B4D82" w:rsidRDefault="00A72B7C" w:rsidP="00A72B7C">
      <w:pPr>
        <w:jc w:val="both"/>
        <w:rPr>
          <w:rFonts w:ascii="Arial" w:hAnsi="Arial" w:cs="Arial"/>
        </w:rPr>
      </w:pPr>
    </w:p>
    <w:p w:rsidR="00A72B7C" w:rsidRPr="004B4D82" w:rsidRDefault="00A72B7C" w:rsidP="00A72B7C">
      <w:pPr>
        <w:jc w:val="both"/>
        <w:rPr>
          <w:rFonts w:ascii="Arial" w:hAnsi="Arial" w:cs="Arial"/>
        </w:rPr>
      </w:pPr>
    </w:p>
    <w:p w:rsidR="00A72B7C" w:rsidRPr="004B4D82" w:rsidRDefault="00A72B7C" w:rsidP="00A72B7C">
      <w:pPr>
        <w:jc w:val="both"/>
        <w:rPr>
          <w:rFonts w:ascii="Arial" w:hAnsi="Arial" w:cs="Arial"/>
        </w:rPr>
      </w:pPr>
    </w:p>
    <w:p w:rsidR="00A72B7C" w:rsidRPr="004B4D82" w:rsidRDefault="00A72B7C" w:rsidP="00A72B7C">
      <w:pPr>
        <w:jc w:val="both"/>
        <w:rPr>
          <w:rFonts w:ascii="Arial" w:hAnsi="Arial" w:cs="Arial"/>
        </w:rPr>
      </w:pPr>
    </w:p>
    <w:p w:rsidR="004B4D82" w:rsidRPr="004B4D82" w:rsidRDefault="004B4D82" w:rsidP="00A72B7C">
      <w:pPr>
        <w:jc w:val="both"/>
        <w:rPr>
          <w:rFonts w:ascii="Arial" w:hAnsi="Arial" w:cs="Arial"/>
        </w:rPr>
      </w:pPr>
    </w:p>
    <w:p w:rsidR="004B4D82" w:rsidRPr="004B4D82" w:rsidRDefault="004B4D82" w:rsidP="00A72B7C">
      <w:pPr>
        <w:jc w:val="both"/>
        <w:rPr>
          <w:rFonts w:ascii="Arial" w:hAnsi="Arial" w:cs="Arial"/>
        </w:rPr>
      </w:pPr>
    </w:p>
    <w:p w:rsidR="004B4D82" w:rsidRPr="004B4D82" w:rsidRDefault="004B4D82" w:rsidP="00A72B7C">
      <w:pPr>
        <w:jc w:val="both"/>
        <w:rPr>
          <w:rFonts w:ascii="Arial" w:hAnsi="Arial" w:cs="Arial"/>
        </w:rPr>
      </w:pPr>
    </w:p>
    <w:p w:rsidR="004B4D82" w:rsidRPr="004B4D82" w:rsidRDefault="004B4D82" w:rsidP="00A72B7C">
      <w:pPr>
        <w:jc w:val="both"/>
        <w:rPr>
          <w:rFonts w:ascii="Arial" w:hAnsi="Arial" w:cs="Arial"/>
        </w:rPr>
      </w:pPr>
    </w:p>
    <w:p w:rsidR="004B4D82" w:rsidRPr="004B4D82" w:rsidRDefault="004B4D82" w:rsidP="00A72B7C">
      <w:pPr>
        <w:jc w:val="both"/>
        <w:rPr>
          <w:rFonts w:ascii="Arial" w:hAnsi="Arial" w:cs="Arial"/>
        </w:rPr>
      </w:pPr>
    </w:p>
    <w:p w:rsidR="004B4D82" w:rsidRPr="004B4D82" w:rsidRDefault="004B4D82" w:rsidP="00A72B7C">
      <w:pPr>
        <w:jc w:val="both"/>
        <w:rPr>
          <w:rFonts w:ascii="Arial" w:hAnsi="Arial" w:cs="Arial"/>
        </w:rPr>
      </w:pPr>
    </w:p>
    <w:p w:rsidR="004B4D82" w:rsidRPr="004B4D82" w:rsidRDefault="004B4D82" w:rsidP="00A72B7C">
      <w:pPr>
        <w:jc w:val="both"/>
        <w:rPr>
          <w:rFonts w:ascii="Arial" w:hAnsi="Arial" w:cs="Arial"/>
        </w:rPr>
      </w:pPr>
    </w:p>
    <w:p w:rsidR="004B4D82" w:rsidRPr="004B4D82" w:rsidRDefault="004B4D82" w:rsidP="00A72B7C">
      <w:pPr>
        <w:jc w:val="both"/>
        <w:rPr>
          <w:rFonts w:ascii="Arial" w:hAnsi="Arial" w:cs="Arial"/>
        </w:rPr>
      </w:pPr>
    </w:p>
    <w:p w:rsidR="004B4D82" w:rsidRPr="004B4D82" w:rsidRDefault="004B4D82" w:rsidP="00A72B7C">
      <w:pPr>
        <w:jc w:val="both"/>
        <w:rPr>
          <w:rFonts w:ascii="Arial" w:hAnsi="Arial" w:cs="Arial"/>
        </w:rPr>
      </w:pPr>
    </w:p>
    <w:p w:rsidR="004B4D82" w:rsidRPr="004B4D82" w:rsidRDefault="004B4D82" w:rsidP="00A72B7C">
      <w:pPr>
        <w:jc w:val="both"/>
        <w:rPr>
          <w:rFonts w:ascii="Arial" w:hAnsi="Arial" w:cs="Arial"/>
        </w:rPr>
      </w:pPr>
    </w:p>
    <w:p w:rsidR="004B4D82" w:rsidRPr="004B4D82" w:rsidRDefault="004B4D82" w:rsidP="00A72B7C">
      <w:pPr>
        <w:jc w:val="both"/>
        <w:rPr>
          <w:rFonts w:ascii="Arial" w:hAnsi="Arial" w:cs="Arial"/>
        </w:rPr>
      </w:pPr>
    </w:p>
    <w:p w:rsidR="004B4D82" w:rsidRPr="004B4D82" w:rsidRDefault="004B4D82" w:rsidP="00A72B7C">
      <w:pPr>
        <w:jc w:val="both"/>
        <w:rPr>
          <w:rFonts w:ascii="Arial" w:hAnsi="Arial" w:cs="Arial"/>
        </w:rPr>
      </w:pPr>
    </w:p>
    <w:p w:rsidR="004B4D82" w:rsidRPr="004B4D82" w:rsidRDefault="004B4D82" w:rsidP="00A72B7C">
      <w:pPr>
        <w:jc w:val="both"/>
        <w:rPr>
          <w:rFonts w:ascii="Arial" w:hAnsi="Arial" w:cs="Arial"/>
        </w:rPr>
      </w:pPr>
    </w:p>
    <w:p w:rsidR="004B4D82" w:rsidRPr="004B4D82" w:rsidRDefault="004B4D82" w:rsidP="00A72B7C">
      <w:pPr>
        <w:jc w:val="both"/>
        <w:rPr>
          <w:rFonts w:ascii="Arial" w:hAnsi="Arial" w:cs="Arial"/>
        </w:rPr>
      </w:pPr>
    </w:p>
    <w:p w:rsidR="004B4D82" w:rsidRPr="004B4D82" w:rsidRDefault="004B4D82" w:rsidP="00A72B7C">
      <w:pPr>
        <w:jc w:val="both"/>
        <w:rPr>
          <w:rFonts w:ascii="Arial" w:hAnsi="Arial" w:cs="Arial"/>
        </w:rPr>
      </w:pPr>
    </w:p>
    <w:p w:rsidR="004B4D82" w:rsidRPr="004B4D82" w:rsidRDefault="004B4D82" w:rsidP="00A72B7C">
      <w:pPr>
        <w:jc w:val="both"/>
        <w:rPr>
          <w:rFonts w:ascii="Arial" w:hAnsi="Arial" w:cs="Arial"/>
        </w:rPr>
      </w:pPr>
    </w:p>
    <w:p w:rsidR="004B4D82" w:rsidRPr="004B4D82" w:rsidRDefault="004B4D82" w:rsidP="00A72B7C">
      <w:pPr>
        <w:jc w:val="both"/>
        <w:rPr>
          <w:rFonts w:ascii="Arial" w:hAnsi="Arial" w:cs="Arial"/>
        </w:rPr>
      </w:pPr>
    </w:p>
    <w:p w:rsidR="00A72B7C" w:rsidRDefault="008E033D" w:rsidP="00A72B7C">
      <w:pPr>
        <w:jc w:val="both"/>
        <w:rPr>
          <w:rFonts w:ascii="Arial" w:hAnsi="Arial" w:cs="Arial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383540</wp:posOffset>
                </wp:positionH>
                <wp:positionV relativeFrom="paragraph">
                  <wp:posOffset>123190</wp:posOffset>
                </wp:positionV>
                <wp:extent cx="2589530" cy="704850"/>
                <wp:effectExtent l="2540" t="0" r="0" b="635"/>
                <wp:wrapNone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53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4D82" w:rsidRDefault="004B4D82" w:rsidP="004B4D8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Joran De Braekeleer</w:t>
                            </w:r>
                          </w:p>
                          <w:p w:rsidR="004B4D82" w:rsidRDefault="004B4D82" w:rsidP="004B4D8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Kim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Yong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Wook</w:t>
                            </w:r>
                            <w:proofErr w:type="spellEnd"/>
                          </w:p>
                          <w:p w:rsidR="004B4D82" w:rsidRPr="004B4D82" w:rsidRDefault="004B4D82" w:rsidP="004B4D8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Academiejaar 2020-2021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0.2pt;margin-top:9.7pt;width:203.9pt;height:55.5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" filled="f" stroked="f">
                <v:textbox style="mso-fit-shape-to-text:t">
                  <w:txbxContent>
                    <w:p w:rsidR="004B4D82" w:rsidRDefault="004B4D82" w:rsidP="004B4D8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Joran De Braekeleer</w:t>
                      </w:r>
                    </w:p>
                    <w:p w:rsidR="004B4D82" w:rsidRDefault="004B4D82" w:rsidP="004B4D8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Kim 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Yong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Wook</w:t>
                      </w:r>
                      <w:proofErr w:type="spellEnd"/>
                    </w:p>
                    <w:p w:rsidR="004B4D82" w:rsidRPr="004B4D82" w:rsidRDefault="004B4D82" w:rsidP="004B4D8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Academiejaar 2020-2021</w:t>
                      </w:r>
                    </w:p>
                  </w:txbxContent>
                </v:textbox>
              </v:shape>
            </w:pict>
          </mc:Fallback>
        </mc:AlternateContent>
      </w:r>
    </w:p>
    <w:p w:rsidR="004B4D82" w:rsidRDefault="008E033D" w:rsidP="00A72B7C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3413125</wp:posOffset>
                </wp:positionH>
                <wp:positionV relativeFrom="paragraph">
                  <wp:posOffset>6350</wp:posOffset>
                </wp:positionV>
                <wp:extent cx="2588895" cy="704850"/>
                <wp:effectExtent l="3175" t="0" r="0" b="3175"/>
                <wp:wrapNone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89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4D82" w:rsidRDefault="004B4D82" w:rsidP="004B4D82">
                            <w:pPr>
                              <w:jc w:val="righ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Begeleiders:</w:t>
                            </w:r>
                          </w:p>
                          <w:p w:rsidR="004B4D82" w:rsidRDefault="004B4D82" w:rsidP="004B4D82">
                            <w:pPr>
                              <w:jc w:val="righ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P.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Totis</w:t>
                            </w:r>
                            <w:proofErr w:type="spellEnd"/>
                          </w:p>
                          <w:p w:rsidR="004B4D82" w:rsidRPr="004B4D82" w:rsidRDefault="004B4D82" w:rsidP="004B4D82">
                            <w:pPr>
                              <w:jc w:val="righ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Prof. L.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Raedt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68.75pt;margin-top:.5pt;width:203.85pt;height:55.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" filled="f" stroked="f">
                <v:textbox style="mso-fit-shape-to-text:t">
                  <w:txbxContent>
                    <w:p w:rsidR="004B4D82" w:rsidRDefault="004B4D82" w:rsidP="004B4D82">
                      <w:pPr>
                        <w:jc w:val="righ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Begeleiders:</w:t>
                      </w:r>
                    </w:p>
                    <w:p w:rsidR="004B4D82" w:rsidRDefault="004B4D82" w:rsidP="004B4D82">
                      <w:pPr>
                        <w:jc w:val="righ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P. 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Totis</w:t>
                      </w:r>
                      <w:proofErr w:type="spellEnd"/>
                    </w:p>
                    <w:p w:rsidR="004B4D82" w:rsidRPr="004B4D82" w:rsidRDefault="004B4D82" w:rsidP="004B4D82">
                      <w:pPr>
                        <w:jc w:val="righ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Prof. L. De 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Raedt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E3003" w:rsidRDefault="00FE3003" w:rsidP="00A72B7C">
      <w:pPr>
        <w:autoSpaceDE w:val="0"/>
        <w:autoSpaceDN w:val="0"/>
        <w:adjustRightInd w:val="0"/>
        <w:ind w:right="-2"/>
        <w:jc w:val="right"/>
        <w:rPr>
          <w:rFonts w:ascii="Arial" w:hAnsi="Arial" w:cs="Arial"/>
        </w:rPr>
      </w:pPr>
    </w:p>
    <w:p w:rsidR="00FE3003" w:rsidRDefault="00FE3003" w:rsidP="00FE3003">
      <w:pPr>
        <w:autoSpaceDE w:val="0"/>
        <w:autoSpaceDN w:val="0"/>
        <w:adjustRightInd w:val="0"/>
        <w:ind w:right="-2"/>
        <w:rPr>
          <w:rFonts w:ascii="Arial" w:hAnsi="Arial" w:cs="Arial"/>
        </w:rPr>
      </w:pPr>
    </w:p>
    <w:p w:rsidR="00FE3003" w:rsidRDefault="00FE3003" w:rsidP="00FE3003">
      <w:pPr>
        <w:autoSpaceDE w:val="0"/>
        <w:autoSpaceDN w:val="0"/>
        <w:adjustRightInd w:val="0"/>
        <w:ind w:right="-2"/>
        <w:rPr>
          <w:rFonts w:ascii="Arial" w:hAnsi="Arial" w:cs="Arial"/>
        </w:rPr>
      </w:pPr>
    </w:p>
    <w:p w:rsidR="00FE3003" w:rsidRDefault="00FE3003" w:rsidP="00FE3003">
      <w:pPr>
        <w:autoSpaceDE w:val="0"/>
        <w:autoSpaceDN w:val="0"/>
        <w:adjustRightInd w:val="0"/>
        <w:ind w:right="-2"/>
        <w:rPr>
          <w:rFonts w:ascii="Arial" w:hAnsi="Arial" w:cs="Arial"/>
        </w:rPr>
      </w:pPr>
    </w:p>
    <w:p w:rsidR="00FE3003" w:rsidRDefault="00FE3003" w:rsidP="00FE3003">
      <w:pPr>
        <w:autoSpaceDE w:val="0"/>
        <w:autoSpaceDN w:val="0"/>
        <w:adjustRightInd w:val="0"/>
        <w:ind w:right="-2"/>
        <w:rPr>
          <w:rFonts w:ascii="Arial" w:hAnsi="Arial" w:cs="Arial"/>
        </w:rPr>
      </w:pPr>
    </w:p>
    <w:p w:rsidR="00FE3003" w:rsidRDefault="00FE3003" w:rsidP="00FE3003">
      <w:pPr>
        <w:autoSpaceDE w:val="0"/>
        <w:autoSpaceDN w:val="0"/>
        <w:adjustRightInd w:val="0"/>
        <w:ind w:right="-2"/>
        <w:rPr>
          <w:rFonts w:ascii="Arial" w:hAnsi="Arial" w:cs="Arial"/>
        </w:rPr>
      </w:pPr>
    </w:p>
    <w:p w:rsidR="00FE3003" w:rsidRDefault="00FE3003" w:rsidP="00FE3003">
      <w:pPr>
        <w:autoSpaceDE w:val="0"/>
        <w:autoSpaceDN w:val="0"/>
        <w:adjustRightInd w:val="0"/>
        <w:ind w:right="-2"/>
        <w:rPr>
          <w:rFonts w:ascii="Arial" w:hAnsi="Arial" w:cs="Arial"/>
        </w:rPr>
      </w:pPr>
    </w:p>
    <w:p w:rsidR="00FE3003" w:rsidRPr="00AF30C3" w:rsidRDefault="00FE3003" w:rsidP="00FE3003">
      <w:pPr>
        <w:autoSpaceDE w:val="0"/>
        <w:autoSpaceDN w:val="0"/>
        <w:adjustRightInd w:val="0"/>
        <w:ind w:right="-2"/>
        <w:rPr>
          <w:rFonts w:ascii="Arial" w:hAnsi="Arial" w:cs="Arial"/>
        </w:rPr>
      </w:pPr>
      <w:bookmarkStart w:id="0" w:name="_GoBack"/>
      <w:bookmarkEnd w:id="0"/>
    </w:p>
    <w:sectPr w:rsidR="00FE3003" w:rsidRPr="00AF30C3" w:rsidSect="00FE3003">
      <w:headerReference w:type="first" r:id="rId8"/>
      <w:pgSz w:w="11906" w:h="16838"/>
      <w:pgMar w:top="851" w:right="851" w:bottom="851" w:left="851" w:header="170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228" w:rsidRDefault="00815228" w:rsidP="00816FDA">
      <w:r>
        <w:separator/>
      </w:r>
    </w:p>
  </w:endnote>
  <w:endnote w:type="continuationSeparator" w:id="0">
    <w:p w:rsidR="00815228" w:rsidRDefault="00815228" w:rsidP="00816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228" w:rsidRDefault="00815228" w:rsidP="00816FDA">
      <w:r>
        <w:separator/>
      </w:r>
    </w:p>
  </w:footnote>
  <w:footnote w:type="continuationSeparator" w:id="0">
    <w:p w:rsidR="00815228" w:rsidRDefault="00815228" w:rsidP="00816F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003" w:rsidRDefault="008E033D">
    <w:pPr>
      <w:pStyle w:val="Koptekst"/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25400</wp:posOffset>
              </wp:positionH>
              <wp:positionV relativeFrom="paragraph">
                <wp:posOffset>-547370</wp:posOffset>
              </wp:positionV>
              <wp:extent cx="6601460" cy="544195"/>
              <wp:effectExtent l="0" t="5080" r="2540" b="3175"/>
              <wp:wrapNone/>
              <wp:docPr id="1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1460" cy="544195"/>
                        <a:chOff x="891" y="839"/>
                        <a:chExt cx="10396" cy="857"/>
                      </a:xfrm>
                    </wpg:grpSpPr>
                    <pic:pic xmlns:pic="http://schemas.openxmlformats.org/drawingml/2006/picture">
                      <pic:nvPicPr>
                        <pic:cNvPr id="2" name="Afbeelding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1" y="845"/>
                          <a:ext cx="2382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Afbeelding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437" y="839"/>
                          <a:ext cx="850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" name="Tekstvak 15"/>
                      <wps:cNvSpPr txBox="1">
                        <a:spLocks noChangeArrowheads="1"/>
                      </wps:cNvSpPr>
                      <wps:spPr bwMode="auto">
                        <a:xfrm>
                          <a:off x="4314" y="846"/>
                          <a:ext cx="6122" cy="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3003" w:rsidRPr="00DF7E77" w:rsidRDefault="00FE3003" w:rsidP="00FE3003">
                            <w:pPr>
                              <w:pStyle w:val="Koptekst"/>
                            </w:pPr>
                            <w:r>
                              <w:t>KU Leuven</w:t>
                            </w:r>
                          </w:p>
                          <w:p w:rsidR="00FE3003" w:rsidRPr="0065255C" w:rsidRDefault="00FE3003" w:rsidP="00FE3003">
                            <w:pPr>
                              <w:pStyle w:val="Koptekst"/>
                              <w:rPr>
                                <w:rStyle w:val="Zwaar"/>
                              </w:rPr>
                            </w:pPr>
                            <w:r>
                              <w:rPr>
                                <w:rStyle w:val="Zwaar"/>
                              </w:rPr>
                              <w:t>Faculteit Letteren</w:t>
                            </w:r>
                          </w:p>
                          <w:p w:rsidR="00FE3003" w:rsidRDefault="00FE3003" w:rsidP="00FE3003">
                            <w:pPr>
                              <w:pStyle w:val="Koptekst"/>
                            </w:pPr>
                            <w:r>
                              <w:t>Blijde Inkomststraat 21 bus 3301</w:t>
                            </w:r>
                          </w:p>
                          <w:p w:rsidR="00FE3003" w:rsidRPr="009735DF" w:rsidRDefault="00FE3003" w:rsidP="00FE3003">
                            <w:pPr>
                              <w:pStyle w:val="Koptekst"/>
                            </w:pPr>
                            <w:r w:rsidRPr="000C3490">
                              <w:t>3000 LEUVEN, BELGIË</w:t>
                            </w:r>
                          </w:p>
                        </w:txbxContent>
                      </wps:txbx>
                      <wps:bodyPr rot="0" vert="horz" wrap="square" lIns="540000" tIns="0" rIns="162000" bIns="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" o:spid="_x0000_s1028" style="position:absolute;left:0;text-align:left;margin-left:2pt;margin-top:-43.1pt;width:519.8pt;height:42.85pt;z-index:251657728" coordorigin="891,839" coordsize="10396,8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Afbeelding 13" o:spid="_x0000_s1029" type="#_x0000_t75" style="position:absolute;left:891;top:845;width:2382;height:8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aGNnEAAAA2gAAAA8AAABkcnMvZG93bnJldi54bWxEj0FrAjEUhO9C/0N4hd40Ww+tXc0uUhBa&#10;RFBbEG+PzXOzNHnZbrK6/vtGEHocZuYbZlEOzoozdaHxrOB5koEgrrxuuFbw/bUaz0CEiKzReiYF&#10;VwpQFg+jBebaX3hH532sRYJwyFGBibHNpQyVIYdh4lvi5J185zAm2dVSd3hJcGflNMtepMOG04LB&#10;lt4NVT/73il4+92Z4+v2gL1ffS5tbzfVOmyUenoclnMQkYb4H763P7SCKdyupBsgi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waGNnEAAAA2gAAAA8AAAAAAAAAAAAAAAAA&#10;nwIAAGRycy9kb3ducmV2LnhtbFBLBQYAAAAABAAEAPcAAACQAwAAAAA=&#10;">
                <v:imagedata r:id="rId3" o:title=""/>
              </v:shape>
              <v:shape id="Afbeelding 12" o:spid="_x0000_s1030" type="#_x0000_t75" style="position:absolute;left:10437;top:839;width:850;height:8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qGCbCAAAA2gAAAA8AAABkcnMvZG93bnJldi54bWxEj0+LwjAUxO+C3yE8YW+auv5hqUZZdl0Q&#10;xIN1xeujebbF5qUkUeu3N4LgcZiZ3zDzZWtqcSXnK8sKhoMEBHFudcWFgv/9X/8LhA/IGmvLpOBO&#10;HpaLbmeOqbY33tE1C4WIEPYpKihDaFIpfV6SQT+wDXH0TtYZDFG6QmqHtwg3tfxMkqk0WHFcKLGh&#10;n5Lyc3YxCo7ud29Gdz/Zrt1pfDwMnVsdNkp99NrvGYhAbXiHX+21VjCC55V4A+Ti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HahgmwgAAANoAAAAPAAAAAAAAAAAAAAAAAJ8C&#10;AABkcnMvZG93bnJldi54bWxQSwUGAAAAAAQABAD3AAAAjgMAAAAA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5" o:spid="_x0000_s1031" type="#_x0000_t202" style="position:absolute;left:4314;top:846;width:6122;height: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z5c8EA&#10;AADaAAAADwAAAGRycy9kb3ducmV2LnhtbESPQYvCMBSE78L+h/AWvGnaKiJdY5GF1b1WC+Lt0bxt&#10;i81LaWKt/34jCB6HmfmG2WSjacVAvWssK4jnEQji0uqGKwXF6We2BuE8ssbWMil4kINs+zHZYKrt&#10;nXMajr4SAcIuRQW1910qpStrMujmtiMO3p/tDfog+0rqHu8BblqZRNFKGmw4LNTY0XdN5fV4Mwq6&#10;4bzMK5MfbouiOFwuqySJ90ap6ee4+wLhafTv8Kv9qxUs4Xkl3AC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s+XPBAAAA2gAAAA8AAAAAAAAAAAAAAAAAmAIAAGRycy9kb3du&#10;cmV2LnhtbFBLBQYAAAAABAAEAPUAAACGAwAAAAA=&#10;" stroked="f" strokeweight=".5pt">
                <v:textbox inset="15mm,0,4.5mm,0">
                  <w:txbxContent>
                    <w:p w:rsidR="00FE3003" w:rsidRPr="00DF7E77" w:rsidRDefault="00FE3003" w:rsidP="00FE3003">
                      <w:pPr>
                        <w:pStyle w:val="Koptekst"/>
                      </w:pPr>
                      <w:r>
                        <w:t>KU Leuven</w:t>
                      </w:r>
                    </w:p>
                    <w:p w:rsidR="00FE3003" w:rsidRPr="0065255C" w:rsidRDefault="00FE3003" w:rsidP="00FE3003">
                      <w:pPr>
                        <w:pStyle w:val="Koptekst"/>
                        <w:rPr>
                          <w:rStyle w:val="Zwaar"/>
                        </w:rPr>
                      </w:pPr>
                      <w:r>
                        <w:rPr>
                          <w:rStyle w:val="Zwaar"/>
                        </w:rPr>
                        <w:t>Faculteit Letteren</w:t>
                      </w:r>
                    </w:p>
                    <w:p w:rsidR="00FE3003" w:rsidRDefault="00FE3003" w:rsidP="00FE3003">
                      <w:pPr>
                        <w:pStyle w:val="Koptekst"/>
                      </w:pPr>
                      <w:r>
                        <w:t>Blijde Inkomststraat 21 bus 3301</w:t>
                      </w:r>
                    </w:p>
                    <w:p w:rsidR="00FE3003" w:rsidRPr="009735DF" w:rsidRDefault="00FE3003" w:rsidP="00FE3003">
                      <w:pPr>
                        <w:pStyle w:val="Koptekst"/>
                      </w:pPr>
                      <w:r w:rsidRPr="000C3490">
                        <w:t>3000 LEUVEN, BELGIË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ocumentProtection w:formatting="1" w:enforcement="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FA5"/>
    <w:rsid w:val="000022F1"/>
    <w:rsid w:val="00072CDA"/>
    <w:rsid w:val="000A0074"/>
    <w:rsid w:val="001B31DD"/>
    <w:rsid w:val="002C2D6F"/>
    <w:rsid w:val="003A5AA3"/>
    <w:rsid w:val="003D2427"/>
    <w:rsid w:val="003E0FC7"/>
    <w:rsid w:val="00476C06"/>
    <w:rsid w:val="004B4D82"/>
    <w:rsid w:val="004D2FBC"/>
    <w:rsid w:val="00575995"/>
    <w:rsid w:val="00581F35"/>
    <w:rsid w:val="005A7276"/>
    <w:rsid w:val="006B6972"/>
    <w:rsid w:val="00726184"/>
    <w:rsid w:val="007869C5"/>
    <w:rsid w:val="00815228"/>
    <w:rsid w:val="00816FDA"/>
    <w:rsid w:val="00866C37"/>
    <w:rsid w:val="008D567C"/>
    <w:rsid w:val="008E033D"/>
    <w:rsid w:val="00963FA5"/>
    <w:rsid w:val="00A72B7C"/>
    <w:rsid w:val="00AF30C3"/>
    <w:rsid w:val="00C02899"/>
    <w:rsid w:val="00C06899"/>
    <w:rsid w:val="00C8094B"/>
    <w:rsid w:val="00C87524"/>
    <w:rsid w:val="00CB0A39"/>
    <w:rsid w:val="00D45B06"/>
    <w:rsid w:val="00E418B4"/>
    <w:rsid w:val="00E52ED4"/>
    <w:rsid w:val="00E97D9C"/>
    <w:rsid w:val="00EE3B1E"/>
    <w:rsid w:val="00F977C2"/>
    <w:rsid w:val="00FC29FE"/>
    <w:rsid w:val="00FE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nl-B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D567C"/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022F1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0022F1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rsid w:val="000022F1"/>
    <w:pPr>
      <w:spacing w:line="150" w:lineRule="exact"/>
      <w:jc w:val="right"/>
    </w:pPr>
    <w:rPr>
      <w:rFonts w:ascii="Arial" w:hAnsi="Arial"/>
      <w:caps/>
      <w:sz w:val="14"/>
      <w:szCs w:val="20"/>
    </w:rPr>
  </w:style>
  <w:style w:type="character" w:customStyle="1" w:styleId="KoptekstChar">
    <w:name w:val="Koptekst Char"/>
    <w:link w:val="Koptekst"/>
    <w:rsid w:val="000022F1"/>
    <w:rPr>
      <w:rFonts w:ascii="Arial" w:hAnsi="Arial"/>
      <w:caps/>
      <w:sz w:val="14"/>
      <w:szCs w:val="20"/>
    </w:rPr>
  </w:style>
  <w:style w:type="character" w:styleId="Zwaar">
    <w:name w:val="Strong"/>
    <w:qFormat/>
    <w:rsid w:val="000022F1"/>
    <w:rPr>
      <w:b/>
      <w:bCs/>
    </w:rPr>
  </w:style>
  <w:style w:type="paragraph" w:customStyle="1" w:styleId="KENMERK">
    <w:name w:val="_KENMERK"/>
    <w:basedOn w:val="Standaard"/>
    <w:semiHidden/>
    <w:rsid w:val="000022F1"/>
    <w:pPr>
      <w:spacing w:line="250" w:lineRule="exact"/>
      <w:jc w:val="right"/>
    </w:pPr>
    <w:rPr>
      <w:rFonts w:ascii="Arial" w:hAnsi="Arial"/>
      <w:caps/>
      <w:sz w:val="12"/>
      <w:szCs w:val="20"/>
    </w:rPr>
  </w:style>
  <w:style w:type="character" w:styleId="Tekstvantijdelijkeaanduiding">
    <w:name w:val="Placeholder Text"/>
    <w:uiPriority w:val="99"/>
    <w:semiHidden/>
    <w:rsid w:val="007869C5"/>
    <w:rPr>
      <w:color w:val="808080"/>
    </w:rPr>
  </w:style>
  <w:style w:type="character" w:customStyle="1" w:styleId="hoofdtitel">
    <w:name w:val="hoofdtitel"/>
    <w:uiPriority w:val="1"/>
    <w:rsid w:val="00476C06"/>
    <w:rPr>
      <w:rFonts w:ascii="Arial" w:hAnsi="Arial"/>
      <w:color w:val="31849B"/>
      <w:sz w:val="100"/>
    </w:rPr>
  </w:style>
  <w:style w:type="character" w:customStyle="1" w:styleId="subtitel">
    <w:name w:val="subtitel"/>
    <w:uiPriority w:val="1"/>
    <w:rsid w:val="00476C06"/>
    <w:rPr>
      <w:rFonts w:ascii="Arial" w:hAnsi="Arial"/>
      <w:color w:val="000000"/>
      <w:sz w:val="52"/>
    </w:rPr>
  </w:style>
  <w:style w:type="paragraph" w:styleId="Voettekst">
    <w:name w:val="footer"/>
    <w:basedOn w:val="Standaard"/>
    <w:link w:val="VoettekstChar"/>
    <w:uiPriority w:val="99"/>
    <w:unhideWhenUsed/>
    <w:rsid w:val="00816FD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16F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nl-B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D567C"/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022F1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0022F1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rsid w:val="000022F1"/>
    <w:pPr>
      <w:spacing w:line="150" w:lineRule="exact"/>
      <w:jc w:val="right"/>
    </w:pPr>
    <w:rPr>
      <w:rFonts w:ascii="Arial" w:hAnsi="Arial"/>
      <w:caps/>
      <w:sz w:val="14"/>
      <w:szCs w:val="20"/>
    </w:rPr>
  </w:style>
  <w:style w:type="character" w:customStyle="1" w:styleId="KoptekstChar">
    <w:name w:val="Koptekst Char"/>
    <w:link w:val="Koptekst"/>
    <w:rsid w:val="000022F1"/>
    <w:rPr>
      <w:rFonts w:ascii="Arial" w:hAnsi="Arial"/>
      <w:caps/>
      <w:sz w:val="14"/>
      <w:szCs w:val="20"/>
    </w:rPr>
  </w:style>
  <w:style w:type="character" w:styleId="Zwaar">
    <w:name w:val="Strong"/>
    <w:qFormat/>
    <w:rsid w:val="000022F1"/>
    <w:rPr>
      <w:b/>
      <w:bCs/>
    </w:rPr>
  </w:style>
  <w:style w:type="paragraph" w:customStyle="1" w:styleId="KENMERK">
    <w:name w:val="_KENMERK"/>
    <w:basedOn w:val="Standaard"/>
    <w:semiHidden/>
    <w:rsid w:val="000022F1"/>
    <w:pPr>
      <w:spacing w:line="250" w:lineRule="exact"/>
      <w:jc w:val="right"/>
    </w:pPr>
    <w:rPr>
      <w:rFonts w:ascii="Arial" w:hAnsi="Arial"/>
      <w:caps/>
      <w:sz w:val="12"/>
      <w:szCs w:val="20"/>
    </w:rPr>
  </w:style>
  <w:style w:type="character" w:styleId="Tekstvantijdelijkeaanduiding">
    <w:name w:val="Placeholder Text"/>
    <w:uiPriority w:val="99"/>
    <w:semiHidden/>
    <w:rsid w:val="007869C5"/>
    <w:rPr>
      <w:color w:val="808080"/>
    </w:rPr>
  </w:style>
  <w:style w:type="character" w:customStyle="1" w:styleId="hoofdtitel">
    <w:name w:val="hoofdtitel"/>
    <w:uiPriority w:val="1"/>
    <w:rsid w:val="00476C06"/>
    <w:rPr>
      <w:rFonts w:ascii="Arial" w:hAnsi="Arial"/>
      <w:color w:val="31849B"/>
      <w:sz w:val="100"/>
    </w:rPr>
  </w:style>
  <w:style w:type="character" w:customStyle="1" w:styleId="subtitel">
    <w:name w:val="subtitel"/>
    <w:uiPriority w:val="1"/>
    <w:rsid w:val="00476C06"/>
    <w:rPr>
      <w:rFonts w:ascii="Arial" w:hAnsi="Arial"/>
      <w:color w:val="000000"/>
      <w:sz w:val="52"/>
    </w:rPr>
  </w:style>
  <w:style w:type="paragraph" w:styleId="Voettekst">
    <w:name w:val="footer"/>
    <w:basedOn w:val="Standaard"/>
    <w:link w:val="VoettekstChar"/>
    <w:uiPriority w:val="99"/>
    <w:unhideWhenUsed/>
    <w:rsid w:val="00816FD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16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communicatie\l.%20didactische%20commissie\2012-2013\DC3_20121217_comm_voorblad_MAproef_formulier_template_new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86BE5-95DB-4500-AA38-A80B0F8E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DC3_20121217_comm_voorblad_MAproef_formulier_template_new.dotx</Template>
  <TotalTime>0</TotalTime>
  <Pages>2</Pages>
  <Words>17</Words>
  <Characters>94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Katholieke Universiteit Leuven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Liesbeth Westhof</dc:creator>
  <cp:keywords/>
  <cp:lastModifiedBy>Joran De Braekeleer</cp:lastModifiedBy>
  <cp:revision>2</cp:revision>
  <dcterms:created xsi:type="dcterms:W3CDTF">2021-05-05T11:42:00Z</dcterms:created>
  <dcterms:modified xsi:type="dcterms:W3CDTF">2021-05-05T11:42:00Z</dcterms:modified>
</cp:coreProperties>
</file>